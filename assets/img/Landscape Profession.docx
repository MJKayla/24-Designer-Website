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70D9" w14:textId="77777777" w:rsidR="00C409DC" w:rsidRDefault="00C409DC" w:rsidP="00C409DC">
      <w:pPr>
        <w:jc w:val="right"/>
      </w:pPr>
      <w:r>
        <w:rPr>
          <w:noProof/>
        </w:rPr>
        <w:drawing>
          <wp:anchor distT="0" distB="0" distL="114300" distR="114300" simplePos="0" relativeHeight="251658240" behindDoc="0" locked="0" layoutInCell="1" allowOverlap="1" wp14:anchorId="1706DF83" wp14:editId="7DB96C25">
            <wp:simplePos x="0" y="0"/>
            <wp:positionH relativeFrom="column">
              <wp:posOffset>266700</wp:posOffset>
            </wp:positionH>
            <wp:positionV relativeFrom="paragraph">
              <wp:posOffset>4445</wp:posOffset>
            </wp:positionV>
            <wp:extent cx="2167890" cy="1701800"/>
            <wp:effectExtent l="0" t="0" r="0" b="0"/>
            <wp:wrapSquare wrapText="bothSides"/>
            <wp:docPr id="621424827"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24827" name="Picture 2" descr="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67890" cy="1701800"/>
                    </a:xfrm>
                    <a:prstGeom prst="rect">
                      <a:avLst/>
                    </a:prstGeom>
                  </pic:spPr>
                </pic:pic>
              </a:graphicData>
            </a:graphic>
            <wp14:sizeRelH relativeFrom="page">
              <wp14:pctWidth>0</wp14:pctWidth>
            </wp14:sizeRelH>
            <wp14:sizeRelV relativeFrom="page">
              <wp14:pctHeight>0</wp14:pctHeight>
            </wp14:sizeRelV>
          </wp:anchor>
        </w:drawing>
      </w:r>
    </w:p>
    <w:p w14:paraId="1E75FBF1" w14:textId="77777777" w:rsidR="00C409DC" w:rsidRDefault="00C409DC" w:rsidP="00C409DC">
      <w:pPr>
        <w:jc w:val="right"/>
      </w:pPr>
    </w:p>
    <w:p w14:paraId="2F4F0E7D" w14:textId="77777777" w:rsidR="003C1072" w:rsidRDefault="00C409DC" w:rsidP="00C409DC">
      <w:pPr>
        <w:jc w:val="center"/>
      </w:pPr>
      <w:r>
        <w:t>Landscape Profession</w:t>
      </w:r>
    </w:p>
    <w:p w14:paraId="06EBA542" w14:textId="77777777" w:rsidR="00C409DC" w:rsidRDefault="00C409DC" w:rsidP="00C409DC">
      <w:pPr>
        <w:jc w:val="center"/>
      </w:pPr>
      <w:r>
        <w:t>23 East Road Ave</w:t>
      </w:r>
    </w:p>
    <w:p w14:paraId="192F9245" w14:textId="77777777" w:rsidR="00C409DC" w:rsidRDefault="00C409DC" w:rsidP="00C409DC">
      <w:pPr>
        <w:jc w:val="center"/>
      </w:pPr>
      <w:r>
        <w:t>Kansas City, MI 64101</w:t>
      </w:r>
    </w:p>
    <w:p w14:paraId="510B2ADF" w14:textId="77777777" w:rsidR="00C409DC" w:rsidRDefault="00C409DC" w:rsidP="00C409DC">
      <w:pPr>
        <w:jc w:val="center"/>
      </w:pPr>
      <w:r>
        <w:t>(816) 342-6401</w:t>
      </w:r>
    </w:p>
    <w:p w14:paraId="347883A1" w14:textId="77777777" w:rsidR="00C409DC" w:rsidRDefault="00C409DC" w:rsidP="00C409DC">
      <w:pPr>
        <w:jc w:val="center"/>
      </w:pPr>
      <w:r>
        <w:t>https.professionLand.net</w:t>
      </w:r>
    </w:p>
    <w:p w14:paraId="0E5E906E" w14:textId="77777777" w:rsidR="00C409DC" w:rsidRDefault="00C409DC" w:rsidP="00C409DC">
      <w:pPr>
        <w:jc w:val="right"/>
      </w:pPr>
    </w:p>
    <w:p w14:paraId="5CD796BD" w14:textId="77777777" w:rsidR="00C409DC" w:rsidRDefault="00C409DC" w:rsidP="00C409DC">
      <w:pPr>
        <w:jc w:val="right"/>
      </w:pPr>
    </w:p>
    <w:p w14:paraId="55BEB523" w14:textId="77777777" w:rsidR="00C409DC" w:rsidRDefault="00C409DC" w:rsidP="00C409DC">
      <w:pPr>
        <w:jc w:val="right"/>
      </w:pPr>
      <w:r>
        <w:rPr>
          <w:noProof/>
        </w:rPr>
        <mc:AlternateContent>
          <mc:Choice Requires="wps">
            <w:drawing>
              <wp:anchor distT="0" distB="0" distL="114300" distR="114300" simplePos="0" relativeHeight="251659264" behindDoc="0" locked="0" layoutInCell="1" allowOverlap="1" wp14:anchorId="4D76B330" wp14:editId="5DC51A11">
                <wp:simplePos x="0" y="0"/>
                <wp:positionH relativeFrom="column">
                  <wp:posOffset>-330200</wp:posOffset>
                </wp:positionH>
                <wp:positionV relativeFrom="paragraph">
                  <wp:posOffset>196850</wp:posOffset>
                </wp:positionV>
                <wp:extent cx="5969000" cy="0"/>
                <wp:effectExtent l="0" t="0" r="12700" b="12700"/>
                <wp:wrapNone/>
                <wp:docPr id="1705137131" name="Straight Connector 3"/>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4BB27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pt,15.5pt" to="444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" strokecolor="black [3200]" strokeweight="1pt">
                <v:stroke joinstyle="miter"/>
              </v:line>
            </w:pict>
          </mc:Fallback>
        </mc:AlternateContent>
      </w:r>
    </w:p>
    <w:p w14:paraId="1037EFD0" w14:textId="77777777" w:rsidR="00C409DC" w:rsidRDefault="00C409DC" w:rsidP="00C409DC">
      <w:pPr>
        <w:jc w:val="right"/>
      </w:pPr>
    </w:p>
    <w:p w14:paraId="4CF7A7D9" w14:textId="77777777" w:rsidR="00C409DC" w:rsidRDefault="00C409DC" w:rsidP="00C409DC">
      <w:pPr>
        <w:jc w:val="right"/>
      </w:pPr>
    </w:p>
    <w:p w14:paraId="53EF0CE4" w14:textId="77777777" w:rsidR="00C409DC" w:rsidRDefault="00C409DC" w:rsidP="00C409DC">
      <w:pPr>
        <w:jc w:val="right"/>
      </w:pPr>
    </w:p>
    <w:p w14:paraId="4FFC44AE" w14:textId="7646320B" w:rsidR="00BC0F57" w:rsidRDefault="00BC0F57" w:rsidP="00CA6702">
      <w:pPr>
        <w:spacing w:line="480" w:lineRule="auto"/>
      </w:pPr>
      <w:r>
        <w:t>June 24, 2023</w:t>
      </w:r>
    </w:p>
    <w:p w14:paraId="1BE394FD" w14:textId="77777777" w:rsidR="00BC0F57" w:rsidRDefault="00BC0F57" w:rsidP="00CA6702">
      <w:pPr>
        <w:spacing w:line="480" w:lineRule="auto"/>
      </w:pPr>
      <w:r>
        <w:t>Mr. Krione Jester</w:t>
      </w:r>
    </w:p>
    <w:p w14:paraId="04D77638" w14:textId="77777777" w:rsidR="00BC0F57" w:rsidRDefault="00BC0F57" w:rsidP="00CA6702">
      <w:pPr>
        <w:spacing w:line="480" w:lineRule="auto"/>
      </w:pPr>
      <w:r>
        <w:t>23 East Road Ave</w:t>
      </w:r>
    </w:p>
    <w:p w14:paraId="2102A503" w14:textId="6AD2C181" w:rsidR="00CA6702" w:rsidRDefault="00BC0F57" w:rsidP="00CA6702">
      <w:pPr>
        <w:spacing w:line="480" w:lineRule="auto"/>
      </w:pPr>
      <w:r>
        <w:t>Kansas City</w:t>
      </w:r>
      <w:r w:rsidR="00DA526D">
        <w:t>, MI 64101</w:t>
      </w:r>
    </w:p>
    <w:p w14:paraId="3882A8F0" w14:textId="77777777" w:rsidR="00CA6702" w:rsidRDefault="00CA6702" w:rsidP="00CA6702">
      <w:pPr>
        <w:spacing w:line="480" w:lineRule="auto"/>
      </w:pPr>
    </w:p>
    <w:p w14:paraId="258079A3" w14:textId="1CC28BAD" w:rsidR="00BB7B73" w:rsidRDefault="00DA526D" w:rsidP="00CA6702">
      <w:pPr>
        <w:spacing w:line="480" w:lineRule="auto"/>
      </w:pPr>
      <w:r>
        <w:t xml:space="preserve">Dear Mr. </w:t>
      </w:r>
      <w:r w:rsidR="00AA1139">
        <w:t>Jester:</w:t>
      </w:r>
      <w:r>
        <w:t xml:space="preserve"> </w:t>
      </w:r>
    </w:p>
    <w:p w14:paraId="4CC720A1" w14:textId="0797DE0D" w:rsidR="00BB7B73" w:rsidRDefault="00BB7B73" w:rsidP="00C409DC">
      <w:r>
        <w:t xml:space="preserve">Good morning Mr. </w:t>
      </w:r>
      <w:r w:rsidR="001917D6">
        <w:t>Jester, my</w:t>
      </w:r>
      <w:r>
        <w:t xml:space="preserve"> name is Ms. Johnson the manager of Landscape Profession. I’m writing this letter to inform you that. Ms. Heist my salesperson for our company mistakenly wrote your invoice by undercharging for the yearly maintenance of $329.</w:t>
      </w:r>
    </w:p>
    <w:p w14:paraId="215FA5E3" w14:textId="77777777" w:rsidR="00BB7B73" w:rsidRDefault="00BB7B73" w:rsidP="00C409DC"/>
    <w:p w14:paraId="1F392E49" w14:textId="451A2F53" w:rsidR="00AA1139" w:rsidRDefault="00BB7B73" w:rsidP="00C409DC">
      <w:r>
        <w:t xml:space="preserve">I would like to request an in-person meeting with you Mr. Jester, Ms. </w:t>
      </w:r>
      <w:r w:rsidR="00AA1139">
        <w:t>Heist,</w:t>
      </w:r>
      <w:r>
        <w:t xml:space="preserve"> and myself in a professional manner to </w:t>
      </w:r>
      <w:r w:rsidR="00EC4045">
        <w:t>address the problem that has accrued</w:t>
      </w:r>
      <w:r>
        <w:t xml:space="preserve">.  </w:t>
      </w:r>
      <w:r w:rsidR="00EC4045">
        <w:t>O</w:t>
      </w:r>
      <w:r>
        <w:t xml:space="preserve">n behave </w:t>
      </w:r>
      <w:r w:rsidR="00EC4045">
        <w:t>of</w:t>
      </w:r>
      <w:r>
        <w:t xml:space="preserve"> our company Landscape Profession </w:t>
      </w:r>
      <w:r w:rsidR="00432F8A">
        <w:t xml:space="preserve">with our boss permission we offer to lower your payment for the </w:t>
      </w:r>
      <w:r w:rsidR="009D0E11">
        <w:t>next two months.</w:t>
      </w:r>
    </w:p>
    <w:p w14:paraId="5A9A1808" w14:textId="77777777" w:rsidR="009D0E11" w:rsidRDefault="009D0E11" w:rsidP="00C409DC"/>
    <w:p w14:paraId="6FB16CF3" w14:textId="736ED006" w:rsidR="00AA1139" w:rsidRDefault="009D0E11" w:rsidP="00C409DC">
      <w:r>
        <w:t>Our team look</w:t>
      </w:r>
      <w:r w:rsidR="00AA1139">
        <w:t xml:space="preserve"> forward </w:t>
      </w:r>
      <w:r>
        <w:t xml:space="preserve">into </w:t>
      </w:r>
      <w:r w:rsidR="00AA1139">
        <w:t>meeting you Mr. Jester</w:t>
      </w:r>
      <w:r>
        <w:t>, please contact us back by email or by phone listed above.</w:t>
      </w:r>
    </w:p>
    <w:p w14:paraId="04AD9C98" w14:textId="77777777" w:rsidR="00AA1139" w:rsidRDefault="00AA1139" w:rsidP="00C409DC"/>
    <w:p w14:paraId="135D1F81" w14:textId="77777777" w:rsidR="00AA1139" w:rsidRDefault="00AA1139" w:rsidP="00C409DC">
      <w:r>
        <w:t xml:space="preserve">Sincerely yours, </w:t>
      </w:r>
    </w:p>
    <w:p w14:paraId="768E58C0" w14:textId="77777777" w:rsidR="00AA1139" w:rsidRDefault="00AA1139" w:rsidP="00C409DC"/>
    <w:p w14:paraId="4DEFA321" w14:textId="77777777" w:rsidR="00AA1139" w:rsidRDefault="00AA1139" w:rsidP="00C409DC">
      <w:r>
        <w:t xml:space="preserve">Ms. Johnson </w:t>
      </w:r>
    </w:p>
    <w:p w14:paraId="7D51F9AF" w14:textId="77777777" w:rsidR="00AA1139" w:rsidRDefault="00AA1139" w:rsidP="00C409DC">
      <w:r>
        <w:t xml:space="preserve">Manager of Landscape Profession </w:t>
      </w:r>
    </w:p>
    <w:p w14:paraId="1E343501" w14:textId="77777777" w:rsidR="009D0E11" w:rsidRDefault="009D0E11" w:rsidP="00C409DC"/>
    <w:p w14:paraId="4CE4A077" w14:textId="77777777" w:rsidR="007E27F4" w:rsidRDefault="007E27F4" w:rsidP="00C409DC">
      <w:pPr>
        <w:jc w:val="right"/>
      </w:pPr>
      <w:r>
        <w:rPr>
          <w:noProof/>
        </w:rPr>
        <w:drawing>
          <wp:anchor distT="0" distB="0" distL="114300" distR="114300" simplePos="0" relativeHeight="251661312" behindDoc="0" locked="0" layoutInCell="1" allowOverlap="1" wp14:anchorId="6D85F203" wp14:editId="46A25640">
            <wp:simplePos x="0" y="0"/>
            <wp:positionH relativeFrom="column">
              <wp:posOffset>266700</wp:posOffset>
            </wp:positionH>
            <wp:positionV relativeFrom="paragraph">
              <wp:posOffset>4445</wp:posOffset>
            </wp:positionV>
            <wp:extent cx="2167890" cy="1701800"/>
            <wp:effectExtent l="0" t="0" r="0" b="0"/>
            <wp:wrapSquare wrapText="bothSides"/>
            <wp:docPr id="1741192829" name="Picture 174119282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24827" name="Picture 2" descr="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67890" cy="1701800"/>
                    </a:xfrm>
                    <a:prstGeom prst="rect">
                      <a:avLst/>
                    </a:prstGeom>
                  </pic:spPr>
                </pic:pic>
              </a:graphicData>
            </a:graphic>
            <wp14:sizeRelH relativeFrom="page">
              <wp14:pctWidth>0</wp14:pctWidth>
            </wp14:sizeRelH>
            <wp14:sizeRelV relativeFrom="page">
              <wp14:pctHeight>0</wp14:pctHeight>
            </wp14:sizeRelV>
          </wp:anchor>
        </w:drawing>
      </w:r>
    </w:p>
    <w:p w14:paraId="79ECD2AA" w14:textId="77777777" w:rsidR="007E27F4" w:rsidRDefault="007E27F4" w:rsidP="00C409DC">
      <w:pPr>
        <w:jc w:val="right"/>
      </w:pPr>
    </w:p>
    <w:p w14:paraId="0D5AB102" w14:textId="77777777" w:rsidR="007E27F4" w:rsidRDefault="007E27F4" w:rsidP="00C409DC">
      <w:pPr>
        <w:jc w:val="center"/>
      </w:pPr>
      <w:r>
        <w:t>Landscape Profession</w:t>
      </w:r>
    </w:p>
    <w:p w14:paraId="6B4546E8" w14:textId="77777777" w:rsidR="007E27F4" w:rsidRDefault="007E27F4" w:rsidP="00C409DC">
      <w:pPr>
        <w:jc w:val="center"/>
      </w:pPr>
      <w:r>
        <w:t>23 East Road Ave</w:t>
      </w:r>
    </w:p>
    <w:p w14:paraId="5BBE206D" w14:textId="77777777" w:rsidR="007E27F4" w:rsidRDefault="007E27F4" w:rsidP="00C409DC">
      <w:pPr>
        <w:jc w:val="center"/>
      </w:pPr>
      <w:r>
        <w:t>Kansas City, MI 64101</w:t>
      </w:r>
    </w:p>
    <w:p w14:paraId="27EED00A" w14:textId="77777777" w:rsidR="007E27F4" w:rsidRDefault="007E27F4" w:rsidP="00C409DC">
      <w:pPr>
        <w:jc w:val="center"/>
      </w:pPr>
      <w:r>
        <w:t>(816) 342-6401</w:t>
      </w:r>
    </w:p>
    <w:p w14:paraId="0FAFCC54" w14:textId="77777777" w:rsidR="007E27F4" w:rsidRDefault="007E27F4" w:rsidP="00C409DC">
      <w:pPr>
        <w:jc w:val="center"/>
      </w:pPr>
      <w:r>
        <w:t>https.professionLand.net</w:t>
      </w:r>
    </w:p>
    <w:p w14:paraId="663E6AEF" w14:textId="77777777" w:rsidR="007E27F4" w:rsidRDefault="007E27F4" w:rsidP="00C409DC">
      <w:pPr>
        <w:jc w:val="right"/>
      </w:pPr>
    </w:p>
    <w:p w14:paraId="03994A6A" w14:textId="77777777" w:rsidR="007E27F4" w:rsidRDefault="007E27F4" w:rsidP="00C409DC">
      <w:pPr>
        <w:jc w:val="right"/>
      </w:pPr>
    </w:p>
    <w:p w14:paraId="2AC87417" w14:textId="77777777" w:rsidR="007E27F4" w:rsidRDefault="007E27F4" w:rsidP="00C409DC">
      <w:pPr>
        <w:jc w:val="right"/>
      </w:pPr>
      <w:r>
        <w:rPr>
          <w:noProof/>
        </w:rPr>
        <mc:AlternateContent>
          <mc:Choice Requires="wps">
            <w:drawing>
              <wp:anchor distT="0" distB="0" distL="114300" distR="114300" simplePos="0" relativeHeight="251662336" behindDoc="0" locked="0" layoutInCell="1" allowOverlap="1" wp14:anchorId="5CD3A426" wp14:editId="3E4D29E9">
                <wp:simplePos x="0" y="0"/>
                <wp:positionH relativeFrom="column">
                  <wp:posOffset>-330200</wp:posOffset>
                </wp:positionH>
                <wp:positionV relativeFrom="paragraph">
                  <wp:posOffset>196850</wp:posOffset>
                </wp:positionV>
                <wp:extent cx="5969000" cy="0"/>
                <wp:effectExtent l="0" t="0" r="12700" b="12700"/>
                <wp:wrapNone/>
                <wp:docPr id="1979447580" name="Straight Connector 3"/>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88B12B"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pt,15.5pt" to="444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" strokecolor="black [3200]" strokeweight="1pt">
                <v:stroke joinstyle="miter"/>
              </v:line>
            </w:pict>
          </mc:Fallback>
        </mc:AlternateContent>
      </w:r>
    </w:p>
    <w:p w14:paraId="671A56F1" w14:textId="77777777" w:rsidR="007E27F4" w:rsidRDefault="007E27F4" w:rsidP="00C409DC">
      <w:pPr>
        <w:jc w:val="right"/>
      </w:pPr>
    </w:p>
    <w:p w14:paraId="78864B6A" w14:textId="77777777" w:rsidR="007E27F4" w:rsidRDefault="007E27F4" w:rsidP="00CF0A08"/>
    <w:p w14:paraId="530828FA" w14:textId="77777777" w:rsidR="007E27F4" w:rsidRDefault="007E27F4" w:rsidP="00CF0A08"/>
    <w:p w14:paraId="609877F9" w14:textId="5FADC21A" w:rsidR="007E27F4" w:rsidRDefault="007E27F4" w:rsidP="00CA6702">
      <w:pPr>
        <w:spacing w:line="480" w:lineRule="auto"/>
      </w:pPr>
      <w:r>
        <w:t>June 24, 2023</w:t>
      </w:r>
    </w:p>
    <w:p w14:paraId="543F68D1" w14:textId="77777777" w:rsidR="007E27F4" w:rsidRDefault="007E27F4" w:rsidP="00CA6702">
      <w:pPr>
        <w:spacing w:line="480" w:lineRule="auto"/>
      </w:pPr>
      <w:r>
        <w:t>Mr. Krione Jester</w:t>
      </w:r>
    </w:p>
    <w:p w14:paraId="1FA50035" w14:textId="77777777" w:rsidR="007E27F4" w:rsidRDefault="007E27F4" w:rsidP="00CA6702">
      <w:pPr>
        <w:spacing w:line="480" w:lineRule="auto"/>
      </w:pPr>
      <w:r>
        <w:t>23 East Road Ave</w:t>
      </w:r>
    </w:p>
    <w:p w14:paraId="2A5F27B4" w14:textId="4A177804" w:rsidR="00CA6702" w:rsidRDefault="007E27F4" w:rsidP="00CA6702">
      <w:pPr>
        <w:spacing w:line="480" w:lineRule="auto"/>
      </w:pPr>
      <w:r>
        <w:t>Kansas City, MI 64101</w:t>
      </w:r>
    </w:p>
    <w:p w14:paraId="01C48298" w14:textId="77777777" w:rsidR="00CA6702" w:rsidRDefault="00CA6702" w:rsidP="00CF0A08"/>
    <w:p w14:paraId="6D46B006" w14:textId="6111C522" w:rsidR="007E27F4" w:rsidRDefault="007E27F4" w:rsidP="00CF0A08">
      <w:r>
        <w:t xml:space="preserve">Dear Mr. Jester: </w:t>
      </w:r>
    </w:p>
    <w:p w14:paraId="7FBBEAF7" w14:textId="77777777" w:rsidR="00CA6702" w:rsidRDefault="00CA6702" w:rsidP="00CF0A08"/>
    <w:p w14:paraId="4BDBC9B8" w14:textId="77777777" w:rsidR="007E27F4" w:rsidRDefault="007E27F4" w:rsidP="00CF0A08">
      <w:r>
        <w:t xml:space="preserve">Good morning Mr. Jester, my name is Ms. Johnson the manager of Landscape Profession and I’m reaching out to you about the invoice incident that occur. My salesperson Ms. Heist informed me that she made a mistake by undercharging you for your yearly maintenance contract priced at $329. </w:t>
      </w:r>
    </w:p>
    <w:p w14:paraId="435E120A" w14:textId="77777777" w:rsidR="007E27F4" w:rsidRDefault="007E27F4" w:rsidP="00CF0A08"/>
    <w:p w14:paraId="0AE6DD08" w14:textId="53E229F9" w:rsidR="007E27F4" w:rsidRDefault="007E27F4" w:rsidP="00CF0A08">
      <w:r>
        <w:t>My team and I have discussed the incident</w:t>
      </w:r>
      <w:r w:rsidR="009D0E11">
        <w:t>,</w:t>
      </w:r>
      <w:r>
        <w:t xml:space="preserve"> and we decided to allow you to keep the money that we undercharged you. Again, we do apologize for the mistake that we made. We appreciate your business and hope to continue serving you with our service. </w:t>
      </w:r>
    </w:p>
    <w:p w14:paraId="63ACE947" w14:textId="77777777" w:rsidR="007E27F4" w:rsidRDefault="007E27F4" w:rsidP="00CF0A08"/>
    <w:p w14:paraId="7B7E4386" w14:textId="77777777" w:rsidR="007E27F4" w:rsidRDefault="007E27F4" w:rsidP="00CF0A08">
      <w:r>
        <w:t xml:space="preserve">If there are any questions or concerns you wish to discuss with me, our contact information is above and please don’t hesitate to reach out. </w:t>
      </w:r>
    </w:p>
    <w:p w14:paraId="070CEE26" w14:textId="77777777" w:rsidR="007E27F4" w:rsidRDefault="007E27F4" w:rsidP="00CF0A08"/>
    <w:p w14:paraId="1618E1A7" w14:textId="77777777" w:rsidR="007E27F4" w:rsidRDefault="007E27F4" w:rsidP="00CF0A08">
      <w:r>
        <w:t xml:space="preserve">Sincerely yours, </w:t>
      </w:r>
    </w:p>
    <w:p w14:paraId="53957FD6" w14:textId="77777777" w:rsidR="007E27F4" w:rsidRDefault="007E27F4" w:rsidP="00CF0A08"/>
    <w:p w14:paraId="2956091D" w14:textId="77777777" w:rsidR="007E27F4" w:rsidRDefault="007E27F4" w:rsidP="00CF0A08">
      <w:r>
        <w:t>Ms. Johnson</w:t>
      </w:r>
    </w:p>
    <w:p w14:paraId="02855152" w14:textId="71F36F12" w:rsidR="00CA6702" w:rsidRDefault="00CA6702" w:rsidP="00CF0A08">
      <w:r>
        <w:t xml:space="preserve">Manager of Landscape Profession </w:t>
      </w:r>
    </w:p>
    <w:p w14:paraId="5D680396" w14:textId="77777777" w:rsidR="00DA0A3A" w:rsidRDefault="00DA0A3A" w:rsidP="00CF0A08"/>
    <w:p w14:paraId="1BA90DD4" w14:textId="77777777" w:rsidR="00CA6702" w:rsidRDefault="00CA6702" w:rsidP="00CF0A08"/>
    <w:p w14:paraId="4F73C909" w14:textId="77777777" w:rsidR="00CA6702" w:rsidRDefault="00CA6702" w:rsidP="00CF0A08"/>
    <w:p w14:paraId="7E7D6C85" w14:textId="77777777" w:rsidR="00CA6702" w:rsidRDefault="00CA6702" w:rsidP="00CF0A08"/>
    <w:p w14:paraId="58AC2A86" w14:textId="77777777" w:rsidR="00CA6702" w:rsidRDefault="00CA6702" w:rsidP="00CF0A08"/>
    <w:p w14:paraId="64A8653D" w14:textId="68A8A20A" w:rsidR="007E27F4" w:rsidRDefault="007E27F4" w:rsidP="00C409DC">
      <w:pPr>
        <w:jc w:val="right"/>
      </w:pPr>
      <w:r>
        <w:t xml:space="preserve"> </w:t>
      </w:r>
      <w:r>
        <w:rPr>
          <w:noProof/>
        </w:rPr>
        <w:drawing>
          <wp:anchor distT="0" distB="0" distL="114300" distR="114300" simplePos="0" relativeHeight="251664384" behindDoc="0" locked="0" layoutInCell="1" allowOverlap="1" wp14:anchorId="314D9CE6" wp14:editId="0988E173">
            <wp:simplePos x="0" y="0"/>
            <wp:positionH relativeFrom="column">
              <wp:posOffset>266700</wp:posOffset>
            </wp:positionH>
            <wp:positionV relativeFrom="paragraph">
              <wp:posOffset>4445</wp:posOffset>
            </wp:positionV>
            <wp:extent cx="2167890" cy="1701800"/>
            <wp:effectExtent l="0" t="0" r="0" b="0"/>
            <wp:wrapSquare wrapText="bothSides"/>
            <wp:docPr id="531215435" name="Picture 53121543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24827" name="Picture 2" descr="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67890" cy="1701800"/>
                    </a:xfrm>
                    <a:prstGeom prst="rect">
                      <a:avLst/>
                    </a:prstGeom>
                  </pic:spPr>
                </pic:pic>
              </a:graphicData>
            </a:graphic>
            <wp14:sizeRelH relativeFrom="page">
              <wp14:pctWidth>0</wp14:pctWidth>
            </wp14:sizeRelH>
            <wp14:sizeRelV relativeFrom="page">
              <wp14:pctHeight>0</wp14:pctHeight>
            </wp14:sizeRelV>
          </wp:anchor>
        </w:drawing>
      </w:r>
    </w:p>
    <w:p w14:paraId="2B40CED8" w14:textId="77777777" w:rsidR="007E27F4" w:rsidRDefault="007E27F4" w:rsidP="00C409DC">
      <w:pPr>
        <w:jc w:val="right"/>
      </w:pPr>
    </w:p>
    <w:p w14:paraId="704C0DB5" w14:textId="77777777" w:rsidR="007E27F4" w:rsidRDefault="007E27F4" w:rsidP="00C409DC">
      <w:pPr>
        <w:jc w:val="center"/>
      </w:pPr>
      <w:r>
        <w:t>Landscape Profession</w:t>
      </w:r>
    </w:p>
    <w:p w14:paraId="30B6BF68" w14:textId="77777777" w:rsidR="007E27F4" w:rsidRDefault="007E27F4" w:rsidP="00C409DC">
      <w:pPr>
        <w:jc w:val="center"/>
      </w:pPr>
      <w:r>
        <w:t>23 East Road Ave</w:t>
      </w:r>
    </w:p>
    <w:p w14:paraId="6DD9CCEC" w14:textId="77777777" w:rsidR="007E27F4" w:rsidRDefault="007E27F4" w:rsidP="00C409DC">
      <w:pPr>
        <w:jc w:val="center"/>
      </w:pPr>
      <w:r>
        <w:t>Kansas City, MI 64101</w:t>
      </w:r>
    </w:p>
    <w:p w14:paraId="57977943" w14:textId="77777777" w:rsidR="007E27F4" w:rsidRDefault="007E27F4" w:rsidP="00C409DC">
      <w:pPr>
        <w:jc w:val="center"/>
      </w:pPr>
      <w:r>
        <w:t>(816) 342-6401</w:t>
      </w:r>
    </w:p>
    <w:p w14:paraId="6913DF2C" w14:textId="77777777" w:rsidR="007E27F4" w:rsidRDefault="007E27F4" w:rsidP="00C409DC">
      <w:pPr>
        <w:jc w:val="center"/>
      </w:pPr>
      <w:r>
        <w:t>https.professionLand.net</w:t>
      </w:r>
    </w:p>
    <w:p w14:paraId="3A65810A" w14:textId="77777777" w:rsidR="007E27F4" w:rsidRDefault="007E27F4" w:rsidP="00C409DC">
      <w:pPr>
        <w:jc w:val="right"/>
      </w:pPr>
    </w:p>
    <w:p w14:paraId="63141F3E" w14:textId="77777777" w:rsidR="007E27F4" w:rsidRDefault="007E27F4" w:rsidP="00C409DC">
      <w:pPr>
        <w:jc w:val="right"/>
      </w:pPr>
    </w:p>
    <w:p w14:paraId="15FF79B9" w14:textId="77777777" w:rsidR="007E27F4" w:rsidRDefault="007E27F4" w:rsidP="00C409DC">
      <w:pPr>
        <w:jc w:val="right"/>
      </w:pPr>
      <w:r>
        <w:rPr>
          <w:noProof/>
        </w:rPr>
        <mc:AlternateContent>
          <mc:Choice Requires="wps">
            <w:drawing>
              <wp:anchor distT="0" distB="0" distL="114300" distR="114300" simplePos="0" relativeHeight="251665408" behindDoc="0" locked="0" layoutInCell="1" allowOverlap="1" wp14:anchorId="633DAD9A" wp14:editId="5039C8F5">
                <wp:simplePos x="0" y="0"/>
                <wp:positionH relativeFrom="column">
                  <wp:posOffset>-330200</wp:posOffset>
                </wp:positionH>
                <wp:positionV relativeFrom="paragraph">
                  <wp:posOffset>196850</wp:posOffset>
                </wp:positionV>
                <wp:extent cx="5969000" cy="0"/>
                <wp:effectExtent l="0" t="0" r="12700" b="12700"/>
                <wp:wrapNone/>
                <wp:docPr id="1110564735" name="Straight Connector 3"/>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EF0626"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pt,15.5pt" to="444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" strokecolor="black [3200]" strokeweight="1pt">
                <v:stroke joinstyle="miter"/>
              </v:line>
            </w:pict>
          </mc:Fallback>
        </mc:AlternateContent>
      </w:r>
    </w:p>
    <w:p w14:paraId="04ED6CC7" w14:textId="77777777" w:rsidR="007E27F4" w:rsidRDefault="007E27F4" w:rsidP="00C409DC">
      <w:pPr>
        <w:jc w:val="right"/>
      </w:pPr>
    </w:p>
    <w:p w14:paraId="5B2EB8D0" w14:textId="77777777" w:rsidR="00566FB8" w:rsidRDefault="00566FB8" w:rsidP="00CA6702">
      <w:pPr>
        <w:spacing w:line="480" w:lineRule="auto"/>
      </w:pPr>
    </w:p>
    <w:p w14:paraId="027C3A08" w14:textId="40AA2A8A" w:rsidR="007E27F4" w:rsidRDefault="007E27F4" w:rsidP="00CA6702">
      <w:pPr>
        <w:spacing w:line="480" w:lineRule="auto"/>
      </w:pPr>
      <w:r>
        <w:t>June 24, 2023</w:t>
      </w:r>
    </w:p>
    <w:p w14:paraId="72CAFA2E" w14:textId="77777777" w:rsidR="007E27F4" w:rsidRDefault="007E27F4" w:rsidP="00CA6702">
      <w:pPr>
        <w:spacing w:line="480" w:lineRule="auto"/>
      </w:pPr>
      <w:r>
        <w:t xml:space="preserve">Ms. Joy Cartner </w:t>
      </w:r>
    </w:p>
    <w:p w14:paraId="6FECAD2A" w14:textId="77777777" w:rsidR="007E27F4" w:rsidRDefault="007E27F4" w:rsidP="00CA6702">
      <w:pPr>
        <w:spacing w:line="480" w:lineRule="auto"/>
      </w:pPr>
      <w:r>
        <w:t>23 East Road Ave</w:t>
      </w:r>
    </w:p>
    <w:p w14:paraId="65BC238F" w14:textId="77777777" w:rsidR="007E27F4" w:rsidRDefault="007E27F4" w:rsidP="00CA6702">
      <w:pPr>
        <w:spacing w:line="480" w:lineRule="auto"/>
      </w:pPr>
      <w:r>
        <w:t>Kansas City, MI 64101</w:t>
      </w:r>
    </w:p>
    <w:p w14:paraId="743834B4" w14:textId="77777777" w:rsidR="007E27F4" w:rsidRDefault="007E27F4" w:rsidP="00CF2F4A"/>
    <w:p w14:paraId="2B4AC984" w14:textId="77777777" w:rsidR="007E27F4" w:rsidRDefault="007E27F4" w:rsidP="00CF2F4A">
      <w:r>
        <w:t xml:space="preserve">Dear Mr. Cartner: </w:t>
      </w:r>
    </w:p>
    <w:p w14:paraId="73E9C663" w14:textId="77777777" w:rsidR="007E27F4" w:rsidRDefault="007E27F4" w:rsidP="004F31BC"/>
    <w:p w14:paraId="6A6CC344" w14:textId="4E5D4277" w:rsidR="007E27F4" w:rsidRDefault="007E27F4" w:rsidP="004F31BC">
      <w:r>
        <w:t xml:space="preserve">I am writing </w:t>
      </w:r>
      <w:r w:rsidR="00DA0A3A">
        <w:t>a</w:t>
      </w:r>
      <w:r>
        <w:t xml:space="preserve"> letter to</w:t>
      </w:r>
      <w:r w:rsidR="00DA0A3A">
        <w:t xml:space="preserve"> you to</w:t>
      </w:r>
      <w:r>
        <w:t xml:space="preserve"> inform you about </w:t>
      </w:r>
      <w:proofErr w:type="spellStart"/>
      <w:proofErr w:type="gramStart"/>
      <w:r>
        <w:t>a</w:t>
      </w:r>
      <w:proofErr w:type="spellEnd"/>
      <w:proofErr w:type="gramEnd"/>
      <w:r>
        <w:t xml:space="preserve"> </w:t>
      </w:r>
      <w:r w:rsidR="00CC000C">
        <w:t>incident</w:t>
      </w:r>
      <w:r>
        <w:t xml:space="preserve"> that </w:t>
      </w:r>
      <w:r w:rsidR="00CC000C">
        <w:t xml:space="preserve">occurred </w:t>
      </w:r>
      <w:r>
        <w:t xml:space="preserve">with </w:t>
      </w:r>
      <w:r w:rsidR="00CC000C">
        <w:t>a</w:t>
      </w:r>
      <w:r>
        <w:t xml:space="preserve"> </w:t>
      </w:r>
      <w:r w:rsidR="00CC000C">
        <w:t>new customer of ours Mr. Jester</w:t>
      </w:r>
      <w:r>
        <w:t xml:space="preserve">. I wrote a letter to our new customer Mr. Jester acknowledging the invoice </w:t>
      </w:r>
      <w:r w:rsidR="00DA0A3A">
        <w:t>incident</w:t>
      </w:r>
      <w:r>
        <w:t xml:space="preserve"> that was made and requested a meeting between Ms. Heist, Mr. Jester, and me. As the manager of Landscape Profession, I personally want to apologize for the </w:t>
      </w:r>
      <w:r w:rsidR="00DA0A3A">
        <w:t>incident</w:t>
      </w:r>
      <w:r>
        <w:t xml:space="preserve"> that </w:t>
      </w:r>
      <w:r w:rsidR="00CC000C">
        <w:t>occurred</w:t>
      </w:r>
      <w:r>
        <w:t xml:space="preserve"> with our new customer Mr. Jester. </w:t>
      </w:r>
    </w:p>
    <w:p w14:paraId="39D93AD2" w14:textId="77777777" w:rsidR="007E27F4" w:rsidRDefault="007E27F4" w:rsidP="004F31BC"/>
    <w:p w14:paraId="5DB24FE5" w14:textId="0A182B7C" w:rsidR="007E27F4" w:rsidRDefault="007E27F4" w:rsidP="004F31BC">
      <w:r>
        <w:t xml:space="preserve">I assured </w:t>
      </w:r>
      <w:r w:rsidR="00CC000C">
        <w:t>that</w:t>
      </w:r>
      <w:r>
        <w:t xml:space="preserve"> our company as a team </w:t>
      </w:r>
      <w:r w:rsidR="00CC000C">
        <w:t>we will</w:t>
      </w:r>
      <w:r>
        <w:t xml:space="preserve"> carefully review the work done before submitting the final report. </w:t>
      </w:r>
    </w:p>
    <w:p w14:paraId="262CD94F" w14:textId="77777777" w:rsidR="007E27F4" w:rsidRDefault="007E27F4" w:rsidP="004F31BC"/>
    <w:p w14:paraId="21996180" w14:textId="77777777" w:rsidR="007E27F4" w:rsidRDefault="007E27F4" w:rsidP="004F31BC">
      <w:r>
        <w:t xml:space="preserve">Sincerely yours, </w:t>
      </w:r>
    </w:p>
    <w:p w14:paraId="143E2F03" w14:textId="77777777" w:rsidR="007E27F4" w:rsidRDefault="007E27F4" w:rsidP="004F31BC"/>
    <w:p w14:paraId="309E52D1" w14:textId="77777777" w:rsidR="007E27F4" w:rsidRDefault="007E27F4" w:rsidP="004F31BC">
      <w:r>
        <w:t xml:space="preserve">Ms. Johnson </w:t>
      </w:r>
    </w:p>
    <w:p w14:paraId="44DBF5C4" w14:textId="77777777" w:rsidR="007E27F4" w:rsidRDefault="007E27F4" w:rsidP="004F31BC">
      <w:r>
        <w:t>Manager of Landscape Profession</w:t>
      </w:r>
    </w:p>
    <w:p w14:paraId="457031E0" w14:textId="77777777" w:rsidR="007E27F4" w:rsidRDefault="007E27F4" w:rsidP="00CF2F4A"/>
    <w:p w14:paraId="7C3637C3" w14:textId="77777777" w:rsidR="007E27F4" w:rsidRDefault="007E27F4" w:rsidP="00C409DC">
      <w:pPr>
        <w:jc w:val="right"/>
      </w:pPr>
    </w:p>
    <w:p w14:paraId="4706286E" w14:textId="77777777" w:rsidR="007E27F4" w:rsidRDefault="007E27F4" w:rsidP="00C409DC">
      <w:pPr>
        <w:jc w:val="right"/>
      </w:pPr>
    </w:p>
    <w:p w14:paraId="19A2AE5B" w14:textId="77777777" w:rsidR="00CA6702" w:rsidRDefault="00CA6702" w:rsidP="00C409DC">
      <w:pPr>
        <w:jc w:val="right"/>
      </w:pPr>
    </w:p>
    <w:p w14:paraId="6C141981" w14:textId="77777777" w:rsidR="00CA6702" w:rsidRDefault="00CA6702" w:rsidP="00C409DC">
      <w:pPr>
        <w:jc w:val="right"/>
      </w:pPr>
    </w:p>
    <w:p w14:paraId="5249CFB6" w14:textId="77777777" w:rsidR="007E27F4" w:rsidRDefault="007E27F4" w:rsidP="00C409DC"/>
    <w:p w14:paraId="74B26B74" w14:textId="77777777" w:rsidR="007E27F4" w:rsidRDefault="007E27F4" w:rsidP="00C409DC">
      <w:pPr>
        <w:jc w:val="right"/>
      </w:pPr>
      <w:r>
        <w:rPr>
          <w:noProof/>
        </w:rPr>
        <w:drawing>
          <wp:anchor distT="0" distB="0" distL="114300" distR="114300" simplePos="0" relativeHeight="251667456" behindDoc="0" locked="0" layoutInCell="1" allowOverlap="1" wp14:anchorId="53DF3AF1" wp14:editId="35E50485">
            <wp:simplePos x="0" y="0"/>
            <wp:positionH relativeFrom="column">
              <wp:posOffset>266700</wp:posOffset>
            </wp:positionH>
            <wp:positionV relativeFrom="paragraph">
              <wp:posOffset>4445</wp:posOffset>
            </wp:positionV>
            <wp:extent cx="2167890" cy="1701800"/>
            <wp:effectExtent l="0" t="0" r="0" b="0"/>
            <wp:wrapSquare wrapText="bothSides"/>
            <wp:docPr id="1465000538" name="Picture 146500053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24827" name="Picture 2" descr="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67890" cy="1701800"/>
                    </a:xfrm>
                    <a:prstGeom prst="rect">
                      <a:avLst/>
                    </a:prstGeom>
                  </pic:spPr>
                </pic:pic>
              </a:graphicData>
            </a:graphic>
            <wp14:sizeRelH relativeFrom="page">
              <wp14:pctWidth>0</wp14:pctWidth>
            </wp14:sizeRelH>
            <wp14:sizeRelV relativeFrom="page">
              <wp14:pctHeight>0</wp14:pctHeight>
            </wp14:sizeRelV>
          </wp:anchor>
        </w:drawing>
      </w:r>
    </w:p>
    <w:p w14:paraId="7BD14862" w14:textId="77777777" w:rsidR="007E27F4" w:rsidRDefault="007E27F4" w:rsidP="00C409DC">
      <w:pPr>
        <w:jc w:val="right"/>
      </w:pPr>
    </w:p>
    <w:p w14:paraId="26D2D290" w14:textId="77777777" w:rsidR="007E27F4" w:rsidRDefault="007E27F4" w:rsidP="00C409DC">
      <w:pPr>
        <w:jc w:val="center"/>
      </w:pPr>
      <w:r>
        <w:t>Landscape Profession</w:t>
      </w:r>
    </w:p>
    <w:p w14:paraId="00E494A4" w14:textId="77777777" w:rsidR="007E27F4" w:rsidRDefault="007E27F4" w:rsidP="00C409DC">
      <w:pPr>
        <w:jc w:val="center"/>
      </w:pPr>
      <w:r>
        <w:t>23 East Road Ave</w:t>
      </w:r>
    </w:p>
    <w:p w14:paraId="5C26FF24" w14:textId="77777777" w:rsidR="007E27F4" w:rsidRDefault="007E27F4" w:rsidP="00C409DC">
      <w:pPr>
        <w:jc w:val="center"/>
      </w:pPr>
      <w:r>
        <w:t>Kansas City, MI 64101</w:t>
      </w:r>
    </w:p>
    <w:p w14:paraId="5F16DE52" w14:textId="77777777" w:rsidR="007E27F4" w:rsidRDefault="007E27F4" w:rsidP="00C409DC">
      <w:pPr>
        <w:jc w:val="center"/>
      </w:pPr>
      <w:r>
        <w:t>(816) 342-6401</w:t>
      </w:r>
    </w:p>
    <w:p w14:paraId="0B5BD7B8" w14:textId="77777777" w:rsidR="007E27F4" w:rsidRDefault="007E27F4" w:rsidP="00C409DC">
      <w:pPr>
        <w:jc w:val="center"/>
      </w:pPr>
      <w:r>
        <w:t>https.professionLand.net</w:t>
      </w:r>
    </w:p>
    <w:p w14:paraId="5D6F5ED8" w14:textId="77777777" w:rsidR="007E27F4" w:rsidRDefault="007E27F4" w:rsidP="00C409DC">
      <w:pPr>
        <w:jc w:val="right"/>
      </w:pPr>
    </w:p>
    <w:p w14:paraId="14967CBB" w14:textId="77777777" w:rsidR="007E27F4" w:rsidRDefault="007E27F4" w:rsidP="00C409DC">
      <w:pPr>
        <w:jc w:val="right"/>
      </w:pPr>
    </w:p>
    <w:p w14:paraId="6C3BD9DD" w14:textId="77777777" w:rsidR="007E27F4" w:rsidRDefault="007E27F4" w:rsidP="00C409DC">
      <w:pPr>
        <w:jc w:val="right"/>
      </w:pPr>
      <w:r>
        <w:rPr>
          <w:noProof/>
        </w:rPr>
        <mc:AlternateContent>
          <mc:Choice Requires="wps">
            <w:drawing>
              <wp:anchor distT="0" distB="0" distL="114300" distR="114300" simplePos="0" relativeHeight="251668480" behindDoc="0" locked="0" layoutInCell="1" allowOverlap="1" wp14:anchorId="2DEB3B68" wp14:editId="3452DD7F">
                <wp:simplePos x="0" y="0"/>
                <wp:positionH relativeFrom="column">
                  <wp:posOffset>-330200</wp:posOffset>
                </wp:positionH>
                <wp:positionV relativeFrom="paragraph">
                  <wp:posOffset>196850</wp:posOffset>
                </wp:positionV>
                <wp:extent cx="5969000" cy="0"/>
                <wp:effectExtent l="0" t="0" r="12700" b="12700"/>
                <wp:wrapNone/>
                <wp:docPr id="1932179497" name="Straight Connector 3"/>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B6D085"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6pt,15.5pt" to="444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" strokecolor="black [3200]" strokeweight="1pt">
                <v:stroke joinstyle="miter"/>
              </v:line>
            </w:pict>
          </mc:Fallback>
        </mc:AlternateContent>
      </w:r>
    </w:p>
    <w:p w14:paraId="4F21DB83" w14:textId="77777777" w:rsidR="007E27F4" w:rsidRDefault="007E27F4" w:rsidP="00C409DC">
      <w:pPr>
        <w:jc w:val="right"/>
      </w:pPr>
    </w:p>
    <w:p w14:paraId="60EEFD8A" w14:textId="77777777" w:rsidR="007E27F4" w:rsidRDefault="007E27F4" w:rsidP="00C409DC">
      <w:pPr>
        <w:jc w:val="right"/>
      </w:pPr>
    </w:p>
    <w:p w14:paraId="4B8185E0" w14:textId="77777777" w:rsidR="007E27F4" w:rsidRDefault="007E27F4" w:rsidP="00066D4F"/>
    <w:p w14:paraId="515D6109" w14:textId="5A2361D2" w:rsidR="007E27F4" w:rsidRDefault="007E27F4" w:rsidP="00CA6702">
      <w:pPr>
        <w:spacing w:line="480" w:lineRule="auto"/>
      </w:pPr>
      <w:r>
        <w:t>June 24, 2023</w:t>
      </w:r>
    </w:p>
    <w:p w14:paraId="066070F0" w14:textId="77777777" w:rsidR="007E27F4" w:rsidRDefault="007E27F4" w:rsidP="00CA6702">
      <w:pPr>
        <w:spacing w:line="480" w:lineRule="auto"/>
      </w:pPr>
      <w:r>
        <w:t xml:space="preserve">Ms. Joy Cartner </w:t>
      </w:r>
    </w:p>
    <w:p w14:paraId="3CD9526C" w14:textId="77777777" w:rsidR="007E27F4" w:rsidRDefault="007E27F4" w:rsidP="00CA6702">
      <w:pPr>
        <w:spacing w:line="480" w:lineRule="auto"/>
      </w:pPr>
      <w:r>
        <w:t xml:space="preserve">Head leader </w:t>
      </w:r>
    </w:p>
    <w:p w14:paraId="783BCBA7" w14:textId="77777777" w:rsidR="007E27F4" w:rsidRDefault="007E27F4" w:rsidP="00CA6702">
      <w:pPr>
        <w:spacing w:line="480" w:lineRule="auto"/>
      </w:pPr>
      <w:r>
        <w:t>23 East Road Ave</w:t>
      </w:r>
    </w:p>
    <w:p w14:paraId="2900BE61" w14:textId="77777777" w:rsidR="007E27F4" w:rsidRDefault="007E27F4" w:rsidP="00CA6702">
      <w:pPr>
        <w:spacing w:line="480" w:lineRule="auto"/>
      </w:pPr>
      <w:r>
        <w:t>Kansas City, MI 64101</w:t>
      </w:r>
    </w:p>
    <w:p w14:paraId="02680EC6" w14:textId="77777777" w:rsidR="007E27F4" w:rsidRDefault="007E27F4" w:rsidP="00066D4F"/>
    <w:p w14:paraId="6D0B6691" w14:textId="77777777" w:rsidR="007E27F4" w:rsidRDefault="007E27F4" w:rsidP="00066D4F">
      <w:r>
        <w:t xml:space="preserve">Dear Mr. Cartner: </w:t>
      </w:r>
    </w:p>
    <w:p w14:paraId="3FA3B442" w14:textId="77777777" w:rsidR="007E27F4" w:rsidRDefault="007E27F4" w:rsidP="00066D4F"/>
    <w:p w14:paraId="064716A8" w14:textId="52FEB934" w:rsidR="007E27F4" w:rsidRDefault="007E27F4" w:rsidP="00066D4F">
      <w:r>
        <w:t xml:space="preserve">I Ms. Johnson, the manager of Landscape Profession writing this letter to discuss an incident that happened with our new customer Mr. Jester. I decided to allow Mr. Jester to keep the undercharge due to our behave of the incorrect invoice incident. To gain Mr. Jester trust back, </w:t>
      </w:r>
      <w:r w:rsidR="00CC000C">
        <w:t>our company</w:t>
      </w:r>
      <w:r>
        <w:t xml:space="preserve"> have informed Mr. Jester if they have any further questions or concerns to contact </w:t>
      </w:r>
      <w:r w:rsidR="00CC000C">
        <w:t>Ms. Johnson</w:t>
      </w:r>
      <w:r>
        <w:t xml:space="preserve"> to resolve the matter. </w:t>
      </w:r>
    </w:p>
    <w:p w14:paraId="6898C543" w14:textId="77777777" w:rsidR="007E27F4" w:rsidRDefault="007E27F4" w:rsidP="00066D4F"/>
    <w:p w14:paraId="47D47E78" w14:textId="0E952B08" w:rsidR="007E27F4" w:rsidRDefault="00CC000C" w:rsidP="00066D4F">
      <w:r>
        <w:t>I</w:t>
      </w:r>
      <w:r w:rsidR="007E27F4">
        <w:t xml:space="preserve">n this letter moving forward </w:t>
      </w:r>
      <w:r>
        <w:t xml:space="preserve">we assured as a </w:t>
      </w:r>
      <w:r w:rsidR="007E27F4">
        <w:t xml:space="preserve">team </w:t>
      </w:r>
      <w:r>
        <w:t xml:space="preserve">that we </w:t>
      </w:r>
      <w:r w:rsidR="007E27F4">
        <w:t>will carefully review over</w:t>
      </w:r>
      <w:r>
        <w:t xml:space="preserve"> everything and</w:t>
      </w:r>
      <w:r w:rsidR="007E27F4">
        <w:t xml:space="preserve"> all final documents before turning them in. </w:t>
      </w:r>
    </w:p>
    <w:p w14:paraId="5394CE6F" w14:textId="77777777" w:rsidR="007E27F4" w:rsidRDefault="007E27F4" w:rsidP="00066D4F"/>
    <w:p w14:paraId="0EC04EA5" w14:textId="77777777" w:rsidR="007E27F4" w:rsidRDefault="007E27F4" w:rsidP="00066D4F">
      <w:r>
        <w:t xml:space="preserve">Sincerely yours, </w:t>
      </w:r>
    </w:p>
    <w:p w14:paraId="0295CD03" w14:textId="77777777" w:rsidR="007E27F4" w:rsidRDefault="007E27F4" w:rsidP="00066D4F"/>
    <w:p w14:paraId="47E6A0FD" w14:textId="77777777" w:rsidR="007E27F4" w:rsidRDefault="007E27F4" w:rsidP="00066D4F">
      <w:r>
        <w:t xml:space="preserve">Ms. Johnson </w:t>
      </w:r>
    </w:p>
    <w:p w14:paraId="5661C11E" w14:textId="5124BC2C" w:rsidR="00CA6702" w:rsidRDefault="00CA6702" w:rsidP="00066D4F">
      <w:r>
        <w:t>Manager of Landscape Profession</w:t>
      </w:r>
    </w:p>
    <w:p w14:paraId="03BA8332" w14:textId="77777777" w:rsidR="00CA6702" w:rsidRDefault="00CA6702" w:rsidP="00066D4F"/>
    <w:p w14:paraId="26EDA080" w14:textId="77777777" w:rsidR="00CC000C" w:rsidRDefault="00CC000C" w:rsidP="00066D4F"/>
    <w:p w14:paraId="4BCCA590" w14:textId="77777777" w:rsidR="00CA6702" w:rsidRDefault="00CA6702" w:rsidP="00066D4F"/>
    <w:p w14:paraId="08089526" w14:textId="77777777" w:rsidR="00CA6702" w:rsidRDefault="00CA6702" w:rsidP="00066D4F"/>
    <w:p w14:paraId="75BAECE4" w14:textId="4C5559C1" w:rsidR="007E27F4" w:rsidRDefault="007E27F4" w:rsidP="00C409DC">
      <w:pPr>
        <w:jc w:val="right"/>
      </w:pPr>
      <w:r>
        <w:rPr>
          <w:noProof/>
        </w:rPr>
        <w:drawing>
          <wp:anchor distT="0" distB="0" distL="114300" distR="114300" simplePos="0" relativeHeight="251670528" behindDoc="0" locked="0" layoutInCell="1" allowOverlap="1" wp14:anchorId="6A082D5F" wp14:editId="56C1865A">
            <wp:simplePos x="0" y="0"/>
            <wp:positionH relativeFrom="column">
              <wp:posOffset>266700</wp:posOffset>
            </wp:positionH>
            <wp:positionV relativeFrom="paragraph">
              <wp:posOffset>4445</wp:posOffset>
            </wp:positionV>
            <wp:extent cx="2167890" cy="1701800"/>
            <wp:effectExtent l="0" t="0" r="0" b="0"/>
            <wp:wrapSquare wrapText="bothSides"/>
            <wp:docPr id="1583638403" name="Picture 158363840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24827" name="Picture 2" descr="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67890" cy="1701800"/>
                    </a:xfrm>
                    <a:prstGeom prst="rect">
                      <a:avLst/>
                    </a:prstGeom>
                  </pic:spPr>
                </pic:pic>
              </a:graphicData>
            </a:graphic>
            <wp14:sizeRelH relativeFrom="page">
              <wp14:pctWidth>0</wp14:pctWidth>
            </wp14:sizeRelH>
            <wp14:sizeRelV relativeFrom="page">
              <wp14:pctHeight>0</wp14:pctHeight>
            </wp14:sizeRelV>
          </wp:anchor>
        </w:drawing>
      </w:r>
    </w:p>
    <w:p w14:paraId="1F1ED5A6" w14:textId="77777777" w:rsidR="007E27F4" w:rsidRDefault="007E27F4" w:rsidP="00C409DC">
      <w:pPr>
        <w:jc w:val="right"/>
      </w:pPr>
    </w:p>
    <w:p w14:paraId="7CF70DA7" w14:textId="77777777" w:rsidR="007E27F4" w:rsidRDefault="007E27F4" w:rsidP="00C409DC">
      <w:pPr>
        <w:jc w:val="center"/>
      </w:pPr>
      <w:r>
        <w:t>Landscape Profession</w:t>
      </w:r>
    </w:p>
    <w:p w14:paraId="2CD3C365" w14:textId="77777777" w:rsidR="007E27F4" w:rsidRDefault="007E27F4" w:rsidP="00C409DC">
      <w:pPr>
        <w:jc w:val="center"/>
      </w:pPr>
      <w:r>
        <w:t>23 East Road Ave</w:t>
      </w:r>
    </w:p>
    <w:p w14:paraId="52FBB9C1" w14:textId="77777777" w:rsidR="007E27F4" w:rsidRDefault="007E27F4" w:rsidP="00C409DC">
      <w:pPr>
        <w:jc w:val="center"/>
      </w:pPr>
      <w:r>
        <w:t>Kansas City, MI 64101</w:t>
      </w:r>
    </w:p>
    <w:p w14:paraId="1E120692" w14:textId="77777777" w:rsidR="007E27F4" w:rsidRDefault="007E27F4" w:rsidP="00C409DC">
      <w:pPr>
        <w:jc w:val="center"/>
      </w:pPr>
      <w:r>
        <w:t>(816) 342-6401</w:t>
      </w:r>
    </w:p>
    <w:p w14:paraId="3492C045" w14:textId="77777777" w:rsidR="007E27F4" w:rsidRDefault="007E27F4" w:rsidP="00C409DC">
      <w:pPr>
        <w:jc w:val="center"/>
      </w:pPr>
      <w:r>
        <w:t>https.professionLand.net</w:t>
      </w:r>
    </w:p>
    <w:p w14:paraId="7CE6D780" w14:textId="77777777" w:rsidR="007E27F4" w:rsidRDefault="007E27F4" w:rsidP="00C409DC">
      <w:pPr>
        <w:jc w:val="right"/>
      </w:pPr>
    </w:p>
    <w:p w14:paraId="3EE651CC" w14:textId="77777777" w:rsidR="007E27F4" w:rsidRDefault="007E27F4" w:rsidP="00C409DC">
      <w:pPr>
        <w:jc w:val="right"/>
      </w:pPr>
    </w:p>
    <w:p w14:paraId="24DCC22C" w14:textId="77777777" w:rsidR="007E27F4" w:rsidRDefault="007E27F4" w:rsidP="00C409DC">
      <w:pPr>
        <w:jc w:val="right"/>
      </w:pPr>
      <w:r>
        <w:rPr>
          <w:noProof/>
        </w:rPr>
        <mc:AlternateContent>
          <mc:Choice Requires="wps">
            <w:drawing>
              <wp:anchor distT="0" distB="0" distL="114300" distR="114300" simplePos="0" relativeHeight="251671552" behindDoc="0" locked="0" layoutInCell="1" allowOverlap="1" wp14:anchorId="594C19AA" wp14:editId="578168F8">
                <wp:simplePos x="0" y="0"/>
                <wp:positionH relativeFrom="column">
                  <wp:posOffset>-330200</wp:posOffset>
                </wp:positionH>
                <wp:positionV relativeFrom="paragraph">
                  <wp:posOffset>196850</wp:posOffset>
                </wp:positionV>
                <wp:extent cx="5969000" cy="0"/>
                <wp:effectExtent l="0" t="0" r="12700" b="12700"/>
                <wp:wrapNone/>
                <wp:docPr id="1833728395" name="Straight Connector 3"/>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DBAED2" id="Straight Connector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6pt,15.5pt" to="444pt,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" strokecolor="black [3200]" strokeweight="1pt">
                <v:stroke joinstyle="miter"/>
              </v:line>
            </w:pict>
          </mc:Fallback>
        </mc:AlternateContent>
      </w:r>
    </w:p>
    <w:p w14:paraId="4411DB44" w14:textId="77777777" w:rsidR="007E27F4" w:rsidRDefault="007E27F4" w:rsidP="00C409DC">
      <w:pPr>
        <w:jc w:val="right"/>
      </w:pPr>
    </w:p>
    <w:p w14:paraId="0A89BA7D" w14:textId="77777777" w:rsidR="00566FB8" w:rsidRDefault="00566FB8" w:rsidP="00CA6702">
      <w:pPr>
        <w:spacing w:line="480" w:lineRule="auto"/>
      </w:pPr>
    </w:p>
    <w:p w14:paraId="14CB71EA" w14:textId="5CD8F707" w:rsidR="007E27F4" w:rsidRDefault="007E27F4" w:rsidP="00CA6702">
      <w:pPr>
        <w:spacing w:line="480" w:lineRule="auto"/>
      </w:pPr>
      <w:r>
        <w:t>June 24, 2023</w:t>
      </w:r>
    </w:p>
    <w:p w14:paraId="5BDDCE69" w14:textId="77777777" w:rsidR="007E27F4" w:rsidRDefault="007E27F4" w:rsidP="00CA6702">
      <w:pPr>
        <w:spacing w:line="480" w:lineRule="auto"/>
      </w:pPr>
      <w:r>
        <w:t xml:space="preserve">Ms. Soyer Heist </w:t>
      </w:r>
    </w:p>
    <w:p w14:paraId="67447905" w14:textId="77777777" w:rsidR="007E27F4" w:rsidRDefault="007E27F4" w:rsidP="00CA6702">
      <w:pPr>
        <w:spacing w:line="480" w:lineRule="auto"/>
      </w:pPr>
      <w:r>
        <w:t xml:space="preserve">Head leader </w:t>
      </w:r>
    </w:p>
    <w:p w14:paraId="48E39DB7" w14:textId="77777777" w:rsidR="007E27F4" w:rsidRDefault="007E27F4" w:rsidP="00CA6702">
      <w:pPr>
        <w:spacing w:line="480" w:lineRule="auto"/>
      </w:pPr>
      <w:r>
        <w:t>23 East Road Ave</w:t>
      </w:r>
    </w:p>
    <w:p w14:paraId="5D72BACD" w14:textId="7C14EEBB" w:rsidR="007E27F4" w:rsidRDefault="007E27F4" w:rsidP="00CA6702">
      <w:pPr>
        <w:spacing w:line="480" w:lineRule="auto"/>
      </w:pPr>
      <w:r>
        <w:t>Kansas City, MI 64101</w:t>
      </w:r>
    </w:p>
    <w:p w14:paraId="15753DA4" w14:textId="77777777" w:rsidR="007E27F4" w:rsidRDefault="007E27F4" w:rsidP="00C06D59"/>
    <w:p w14:paraId="4DCA7706" w14:textId="77777777" w:rsidR="007E27F4" w:rsidRDefault="007E27F4" w:rsidP="00C06D59">
      <w:r>
        <w:t xml:space="preserve">Dear Ms. Heist: </w:t>
      </w:r>
    </w:p>
    <w:p w14:paraId="4E8755B2" w14:textId="77777777" w:rsidR="007E27F4" w:rsidRDefault="007E27F4" w:rsidP="00C06D59"/>
    <w:p w14:paraId="38EF7EE2" w14:textId="10BF3DB2" w:rsidR="007E27F4" w:rsidRDefault="007E27F4" w:rsidP="00C06D59">
      <w:r>
        <w:t>In response of the incident report that was turned in by faculty</w:t>
      </w:r>
      <w:r w:rsidR="00CC000C">
        <w:t>,</w:t>
      </w:r>
      <w:r>
        <w:t xml:space="preserve"> I would like you to respond to this letter</w:t>
      </w:r>
      <w:r w:rsidR="00CC000C">
        <w:t xml:space="preserve">. By </w:t>
      </w:r>
      <w:r>
        <w:t>explaining to me as your manger how did you occur to undercharge our new customer Mr. Jester</w:t>
      </w:r>
      <w:r w:rsidR="00D014D3">
        <w:t>. When did this incident occur?</w:t>
      </w:r>
    </w:p>
    <w:p w14:paraId="6D471C0B" w14:textId="77777777" w:rsidR="007E27F4" w:rsidRDefault="007E27F4" w:rsidP="00C06D59"/>
    <w:p w14:paraId="5C0BC862" w14:textId="1B4543A9" w:rsidR="007E27F4" w:rsidRDefault="007E27F4" w:rsidP="00C06D59">
      <w:r>
        <w:t>I also will like for you to describe specifically on what actions should take place with our new customer Mr. Jester as well</w:t>
      </w:r>
      <w:r w:rsidR="00D014D3">
        <w:t xml:space="preserve"> as what we should do moving forward with Mr. Jester contract. </w:t>
      </w:r>
    </w:p>
    <w:p w14:paraId="3A510E3E" w14:textId="77777777" w:rsidR="007E27F4" w:rsidRDefault="007E27F4" w:rsidP="00C06D59"/>
    <w:p w14:paraId="529C2408" w14:textId="77777777" w:rsidR="007E27F4" w:rsidRDefault="007E27F4" w:rsidP="00C06D59">
      <w:r>
        <w:t xml:space="preserve">Sincerely yours, </w:t>
      </w:r>
    </w:p>
    <w:p w14:paraId="4B1F39FF" w14:textId="77777777" w:rsidR="007E27F4" w:rsidRDefault="007E27F4" w:rsidP="00C06D59"/>
    <w:p w14:paraId="0800C57B" w14:textId="77777777" w:rsidR="007E27F4" w:rsidRDefault="007E27F4" w:rsidP="00C06D59">
      <w:r>
        <w:t>Ms. Johnson</w:t>
      </w:r>
    </w:p>
    <w:p w14:paraId="20A4AAFF" w14:textId="77777777" w:rsidR="007E27F4" w:rsidRDefault="007E27F4" w:rsidP="00C06D59">
      <w:r>
        <w:t>Manager of Landscape Profession</w:t>
      </w:r>
    </w:p>
    <w:p w14:paraId="6840ABA9" w14:textId="77777777" w:rsidR="007E27F4" w:rsidRDefault="007E27F4" w:rsidP="00C06D59">
      <w:pPr>
        <w:jc w:val="right"/>
      </w:pPr>
    </w:p>
    <w:p w14:paraId="140666FC" w14:textId="77777777" w:rsidR="007E27F4" w:rsidRDefault="007E27F4" w:rsidP="00C06D59"/>
    <w:p w14:paraId="54A99D4C" w14:textId="77777777" w:rsidR="007E27F4" w:rsidRDefault="007E27F4" w:rsidP="00C409DC">
      <w:pPr>
        <w:jc w:val="right"/>
      </w:pPr>
    </w:p>
    <w:p w14:paraId="0A045EF4" w14:textId="77777777" w:rsidR="007E27F4" w:rsidRDefault="007E27F4" w:rsidP="00C409DC">
      <w:pPr>
        <w:jc w:val="right"/>
      </w:pPr>
    </w:p>
    <w:p w14:paraId="64BB7128" w14:textId="77777777" w:rsidR="007E27F4" w:rsidRDefault="007E27F4" w:rsidP="00C409DC"/>
    <w:p w14:paraId="05F1066B" w14:textId="77777777" w:rsidR="007E27F4" w:rsidRDefault="007E27F4" w:rsidP="00066D4F"/>
    <w:p w14:paraId="0A8FE628" w14:textId="77777777" w:rsidR="007E27F4" w:rsidRDefault="007E27F4" w:rsidP="00066D4F"/>
    <w:p w14:paraId="4D7D313F" w14:textId="77777777" w:rsidR="007E27F4" w:rsidRDefault="007E27F4" w:rsidP="00066D4F"/>
    <w:p w14:paraId="56D717E0" w14:textId="77777777" w:rsidR="007E27F4" w:rsidRDefault="007E27F4" w:rsidP="00C409DC">
      <w:pPr>
        <w:jc w:val="right"/>
      </w:pPr>
    </w:p>
    <w:p w14:paraId="14BBCBFD" w14:textId="77777777" w:rsidR="007E27F4" w:rsidRDefault="007E27F4" w:rsidP="00C409DC"/>
    <w:p w14:paraId="038D53B3" w14:textId="77777777" w:rsidR="007E27F4" w:rsidRDefault="007E27F4" w:rsidP="00CF0A08"/>
    <w:p w14:paraId="5FD0A2A3" w14:textId="77777777" w:rsidR="007E27F4" w:rsidRDefault="007E27F4" w:rsidP="00C409DC">
      <w:pPr>
        <w:jc w:val="right"/>
      </w:pPr>
    </w:p>
    <w:p w14:paraId="61FC3249" w14:textId="77777777" w:rsidR="007E27F4" w:rsidRDefault="007E27F4" w:rsidP="00C409DC">
      <w:pPr>
        <w:jc w:val="right"/>
      </w:pPr>
    </w:p>
    <w:p w14:paraId="23220A04" w14:textId="77777777" w:rsidR="007E27F4" w:rsidRDefault="007E27F4" w:rsidP="00C409DC"/>
    <w:p w14:paraId="6BE6F9B7" w14:textId="77777777" w:rsidR="00DA526D" w:rsidRDefault="00DA526D" w:rsidP="00C409DC"/>
    <w:sectPr w:rsidR="00DA52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B1245" w14:textId="77777777" w:rsidR="000E3140" w:rsidRDefault="000E3140" w:rsidP="00C409DC">
      <w:r>
        <w:separator/>
      </w:r>
    </w:p>
  </w:endnote>
  <w:endnote w:type="continuationSeparator" w:id="0">
    <w:p w14:paraId="57325691" w14:textId="77777777" w:rsidR="000E3140" w:rsidRDefault="000E3140" w:rsidP="00C40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7185D" w14:textId="77777777" w:rsidR="000E3140" w:rsidRDefault="000E3140" w:rsidP="00C409DC">
      <w:r>
        <w:separator/>
      </w:r>
    </w:p>
  </w:footnote>
  <w:footnote w:type="continuationSeparator" w:id="0">
    <w:p w14:paraId="2C155E23" w14:textId="77777777" w:rsidR="000E3140" w:rsidRDefault="000E3140" w:rsidP="00C40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C409DC" w14:paraId="6D13CEDD" w14:textId="77777777">
      <w:trPr>
        <w:trHeight w:val="720"/>
      </w:trPr>
      <w:tc>
        <w:tcPr>
          <w:tcW w:w="1667" w:type="pct"/>
        </w:tcPr>
        <w:p w14:paraId="77538DF6" w14:textId="77777777" w:rsidR="00C409DC" w:rsidRDefault="00C409DC">
          <w:pPr>
            <w:pStyle w:val="Header"/>
            <w:tabs>
              <w:tab w:val="clear" w:pos="4680"/>
              <w:tab w:val="clear" w:pos="9360"/>
            </w:tabs>
            <w:rPr>
              <w:color w:val="4472C4" w:themeColor="accent1"/>
            </w:rPr>
          </w:pPr>
        </w:p>
      </w:tc>
      <w:tc>
        <w:tcPr>
          <w:tcW w:w="1667" w:type="pct"/>
        </w:tcPr>
        <w:p w14:paraId="5B7A00FD" w14:textId="77777777" w:rsidR="00C409DC" w:rsidRDefault="00C409DC">
          <w:pPr>
            <w:pStyle w:val="Header"/>
            <w:tabs>
              <w:tab w:val="clear" w:pos="4680"/>
              <w:tab w:val="clear" w:pos="9360"/>
            </w:tabs>
            <w:jc w:val="center"/>
            <w:rPr>
              <w:color w:val="4472C4" w:themeColor="accent1"/>
            </w:rPr>
          </w:pPr>
        </w:p>
      </w:tc>
      <w:tc>
        <w:tcPr>
          <w:tcW w:w="1666" w:type="pct"/>
        </w:tcPr>
        <w:p w14:paraId="7284D607" w14:textId="77777777" w:rsidR="00C409DC" w:rsidRDefault="00C409DC">
          <w:pPr>
            <w:pStyle w:val="Header"/>
            <w:tabs>
              <w:tab w:val="clear" w:pos="4680"/>
              <w:tab w:val="clear" w:pos="9360"/>
            </w:tabs>
            <w:jc w:val="right"/>
            <w:rPr>
              <w:color w:val="4472C4" w:themeColor="accent1"/>
            </w:rPr>
          </w:pP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Pr>
              <w:noProof/>
              <w:color w:val="4472C4" w:themeColor="accent1"/>
            </w:rPr>
            <w:t>0</w:t>
          </w:r>
          <w:r>
            <w:rPr>
              <w:color w:val="4472C4" w:themeColor="accent1"/>
            </w:rPr>
            <w:fldChar w:fldCharType="end"/>
          </w:r>
        </w:p>
      </w:tc>
    </w:tr>
  </w:tbl>
  <w:p w14:paraId="2BF3EC19" w14:textId="77777777" w:rsidR="00C409DC" w:rsidRDefault="00C409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02"/>
    <w:rsid w:val="000D6161"/>
    <w:rsid w:val="000E3140"/>
    <w:rsid w:val="00157E55"/>
    <w:rsid w:val="001917D6"/>
    <w:rsid w:val="002C3B9F"/>
    <w:rsid w:val="00432F8A"/>
    <w:rsid w:val="0045303E"/>
    <w:rsid w:val="00566FB8"/>
    <w:rsid w:val="00630F8F"/>
    <w:rsid w:val="007E27F4"/>
    <w:rsid w:val="009D0E11"/>
    <w:rsid w:val="00AA1139"/>
    <w:rsid w:val="00BB1737"/>
    <w:rsid w:val="00BB7B73"/>
    <w:rsid w:val="00BC0F57"/>
    <w:rsid w:val="00C409DC"/>
    <w:rsid w:val="00C62FF1"/>
    <w:rsid w:val="00CA6702"/>
    <w:rsid w:val="00CC000C"/>
    <w:rsid w:val="00D014D3"/>
    <w:rsid w:val="00DA0A3A"/>
    <w:rsid w:val="00DA526D"/>
    <w:rsid w:val="00EC4045"/>
    <w:rsid w:val="00F7181F"/>
    <w:rsid w:val="00F86AD8"/>
    <w:rsid w:val="00F8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4AA0"/>
  <w15:chartTrackingRefBased/>
  <w15:docId w15:val="{E8718CC4-E7B4-0B4B-88D3-34FC4728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9DC"/>
    <w:pPr>
      <w:tabs>
        <w:tab w:val="center" w:pos="4680"/>
        <w:tab w:val="right" w:pos="9360"/>
      </w:tabs>
    </w:pPr>
  </w:style>
  <w:style w:type="character" w:customStyle="1" w:styleId="HeaderChar">
    <w:name w:val="Header Char"/>
    <w:basedOn w:val="DefaultParagraphFont"/>
    <w:link w:val="Header"/>
    <w:uiPriority w:val="99"/>
    <w:rsid w:val="00C409DC"/>
  </w:style>
  <w:style w:type="paragraph" w:styleId="Footer">
    <w:name w:val="footer"/>
    <w:basedOn w:val="Normal"/>
    <w:link w:val="FooterChar"/>
    <w:uiPriority w:val="99"/>
    <w:unhideWhenUsed/>
    <w:rsid w:val="00C409DC"/>
    <w:pPr>
      <w:tabs>
        <w:tab w:val="center" w:pos="4680"/>
        <w:tab w:val="right" w:pos="9360"/>
      </w:tabs>
    </w:pPr>
  </w:style>
  <w:style w:type="character" w:customStyle="1" w:styleId="FooterChar">
    <w:name w:val="Footer Char"/>
    <w:basedOn w:val="DefaultParagraphFont"/>
    <w:link w:val="Footer"/>
    <w:uiPriority w:val="99"/>
    <w:rsid w:val="00C40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kayyj/Desktop/SCHOOL/Summer%2023/Johnson_WP2letters_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Johnson_WP2letters_draft.dotx</Template>
  <TotalTime>2</TotalTime>
  <Pages>1</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2023-06-26T22:12:00Z</cp:lastPrinted>
  <dcterms:created xsi:type="dcterms:W3CDTF">2023-06-26T22:16:00Z</dcterms:created>
  <dcterms:modified xsi:type="dcterms:W3CDTF">2023-06-26T22:16:00Z</dcterms:modified>
</cp:coreProperties>
</file>